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C4EFA" w14:textId="77777777" w:rsidR="00187846" w:rsidRDefault="00187846">
      <w:pPr>
        <w:pStyle w:val="Name"/>
      </w:pPr>
      <w:r>
        <w:t xml:space="preserve">Robert </w:t>
      </w:r>
    </w:p>
    <w:p w14:paraId="5914FF4D" w14:textId="437B4F9A" w:rsidR="00187846" w:rsidRPr="00187846" w:rsidRDefault="00187846">
      <w:pPr>
        <w:pStyle w:val="Name"/>
      </w:pPr>
      <w:r>
        <w:t>Rawlins</w:t>
      </w:r>
    </w:p>
    <w:p w14:paraId="219652FC" w14:textId="68AFE67F" w:rsidR="00F26E84" w:rsidRDefault="00187846">
      <w:pPr>
        <w:pStyle w:val="ContactInfo"/>
      </w:pPr>
      <w:r>
        <w:t>Jacksonville, Fl</w:t>
      </w:r>
    </w:p>
    <w:p w14:paraId="5A0FE192" w14:textId="4037343E" w:rsidR="00187846" w:rsidRDefault="00187846">
      <w:pPr>
        <w:pStyle w:val="ContactInfo"/>
      </w:pPr>
      <w:hyperlink r:id="rId7" w:history="1">
        <w:r w:rsidRPr="007C2B21">
          <w:rPr>
            <w:rStyle w:val="Hyperlink"/>
          </w:rPr>
          <w:t>Robertarawlins2010@gmail.com</w:t>
        </w:r>
      </w:hyperlink>
    </w:p>
    <w:p w14:paraId="631ED999" w14:textId="293F9504" w:rsidR="00187846" w:rsidRDefault="00187846">
      <w:pPr>
        <w:pStyle w:val="ContactInfo"/>
      </w:pPr>
      <w:r>
        <w:t>904-444-2957</w:t>
      </w:r>
    </w:p>
    <w:p w14:paraId="6CF9D2EA" w14:textId="25DFF2B4" w:rsidR="00187846" w:rsidRDefault="00187846">
      <w:pPr>
        <w:pStyle w:val="ContactInfo"/>
      </w:pPr>
      <w:hyperlink r:id="rId8" w:history="1">
        <w:r w:rsidRPr="007C2B21">
          <w:rPr>
            <w:rStyle w:val="Hyperlink"/>
          </w:rPr>
          <w:t>www.linkedin.com/in/robert-r-b4155b22b</w:t>
        </w:r>
      </w:hyperlink>
    </w:p>
    <w:p w14:paraId="3D63690F" w14:textId="532F85C0" w:rsidR="00187846" w:rsidRDefault="00187846">
      <w:pPr>
        <w:pStyle w:val="ContactInfo"/>
      </w:pPr>
      <w:r>
        <w:rPr>
          <w:noProof/>
        </w:rPr>
        <w:drawing>
          <wp:inline distT="0" distB="0" distL="0" distR="0" wp14:anchorId="612B009F" wp14:editId="6C4A85B9">
            <wp:extent cx="914400" cy="850900"/>
            <wp:effectExtent l="0" t="0" r="0" b="0"/>
            <wp:docPr id="487794016" name="Picture 1" descr="A qr code with black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112054" name="Picture 1" descr="A qr code with black squares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A5435" w14:textId="77777777" w:rsidR="00F26E84" w:rsidRDefault="006861AF">
      <w:pPr>
        <w:pStyle w:val="Heading1"/>
      </w:pPr>
      <w:sdt>
        <w:sdtPr>
          <w:id w:val="-819804518"/>
          <w:placeholder>
            <w:docPart w:val="BDBABE8253FFBB469E04894A4903DF33"/>
          </w:placeholder>
          <w:temporary/>
          <w:showingPlcHdr/>
          <w15:appearance w15:val="hidden"/>
        </w:sdtPr>
        <w:sdtEndPr/>
        <w:sdtContent>
          <w:r>
            <w:t>Skills Summary</w:t>
          </w:r>
        </w:sdtContent>
      </w:sdt>
    </w:p>
    <w:p w14:paraId="047D33C0" w14:textId="21F70FEC" w:rsidR="00F26E84" w:rsidRDefault="00187846">
      <w:pPr>
        <w:spacing w:after="180"/>
      </w:pPr>
      <w:r w:rsidRPr="00187846">
        <w:t xml:space="preserve">Motivated IT professional with strong training in SQL Server, database administration, and software configuration, combined with leadership and discipline developed during a successful Navy career. Seeking to contribute technical expertise and problem-solving skills as a SQL Server DBA at </w:t>
      </w:r>
      <w:proofErr w:type="spellStart"/>
      <w:r w:rsidRPr="00187846">
        <w:t>EchoTech</w:t>
      </w:r>
      <w:proofErr w:type="spellEnd"/>
      <w:r w:rsidRPr="00187846">
        <w:t>.</w:t>
      </w:r>
    </w:p>
    <w:p w14:paraId="03AF5A42" w14:textId="77777777" w:rsidR="00187846" w:rsidRDefault="00187846">
      <w:pPr>
        <w:spacing w:after="180"/>
      </w:pPr>
    </w:p>
    <w:p w14:paraId="5236EC98" w14:textId="77777777" w:rsidR="00F26E84" w:rsidRDefault="006861AF">
      <w:pPr>
        <w:pStyle w:val="Heading1"/>
      </w:pPr>
      <w:sdt>
        <w:sdtPr>
          <w:id w:val="-1150367223"/>
          <w:placeholder>
            <w:docPart w:val="C3B8C72B60664145AA311562743C9022"/>
          </w:placeholder>
          <w:temporary/>
          <w:showingPlcHdr/>
          <w15:appearance w15:val="hidden"/>
        </w:sdtPr>
        <w:sdtEndPr/>
        <w:sdtContent>
          <w:r>
            <w:t>Education</w:t>
          </w:r>
        </w:sdtContent>
      </w:sdt>
    </w:p>
    <w:p w14:paraId="201F64A1" w14:textId="77777777" w:rsidR="00F26E84" w:rsidRDefault="006861AF">
      <w:pPr>
        <w:pStyle w:val="Heading2"/>
      </w:pPr>
      <w:sdt>
        <w:sdtPr>
          <w:id w:val="-1529011685"/>
          <w:placeholder>
            <w:docPart w:val="1715F51786F6FB48B09F00E35F9AD7FC"/>
          </w:placeholder>
          <w:temporary/>
          <w:showingPlcHdr/>
          <w15:appearance w15:val="hidden"/>
        </w:sdtPr>
        <w:sdtEndPr/>
        <w:sdtContent>
          <w:r>
            <w:t>Degree / Date of Graduation</w:t>
          </w:r>
        </w:sdtContent>
      </w:sdt>
    </w:p>
    <w:p w14:paraId="7531658F" w14:textId="77777777" w:rsidR="00187846" w:rsidRDefault="00187846" w:rsidP="00187846">
      <w:r>
        <w:t>Florida State College at Jacksonville (FSCJ) — Jacksonville, FL</w:t>
      </w:r>
    </w:p>
    <w:p w14:paraId="6F642D0E" w14:textId="0C3B9893" w:rsidR="00F26E84" w:rsidRDefault="00187846" w:rsidP="00187846">
      <w:r>
        <w:t>Associate Degree in Information Technology (</w:t>
      </w:r>
      <w:r>
        <w:t>Graduating Spring 26</w:t>
      </w:r>
      <w:r>
        <w:t>)</w:t>
      </w:r>
    </w:p>
    <w:p w14:paraId="5C416832" w14:textId="77777777" w:rsidR="000906DD" w:rsidRDefault="000906DD" w:rsidP="00187846"/>
    <w:p w14:paraId="3EFDB5A8" w14:textId="77777777" w:rsidR="000906DD" w:rsidRPr="000906DD" w:rsidRDefault="000906DD" w:rsidP="000906DD">
      <w:pPr>
        <w:rPr>
          <w:b/>
          <w:bCs/>
        </w:rPr>
      </w:pPr>
      <w:r w:rsidRPr="000906DD">
        <w:rPr>
          <w:b/>
          <w:bCs/>
        </w:rPr>
        <w:t>Relevant Coursework &amp; Projects</w:t>
      </w:r>
    </w:p>
    <w:p w14:paraId="262EBD4F" w14:textId="5B87BDC5" w:rsidR="000906DD" w:rsidRPr="000906DD" w:rsidRDefault="000906DD" w:rsidP="000906DD">
      <w:pPr>
        <w:rPr>
          <w:b/>
          <w:bCs/>
          <w:u w:val="single"/>
        </w:rPr>
      </w:pPr>
      <w:r w:rsidRPr="000906DD">
        <w:rPr>
          <w:b/>
          <w:bCs/>
          <w:u w:val="single"/>
        </w:rPr>
        <w:t>SQL Server 1 (CTS2437C)</w:t>
      </w:r>
    </w:p>
    <w:p w14:paraId="6A2139EB" w14:textId="77777777" w:rsidR="000906DD" w:rsidRDefault="000906DD" w:rsidP="000906DD">
      <w:r>
        <w:tab/>
        <w:t>•</w:t>
      </w:r>
      <w:r>
        <w:tab/>
        <w:t>Developed and executed SQL queries to retrieve, update, and manage relational database records.</w:t>
      </w:r>
    </w:p>
    <w:p w14:paraId="17B7CB62" w14:textId="77777777" w:rsidR="000906DD" w:rsidRDefault="000906DD" w:rsidP="000906DD">
      <w:r>
        <w:tab/>
        <w:t>•</w:t>
      </w:r>
      <w:r>
        <w:tab/>
        <w:t>Applied normalization techniques and indexing to improve database performance and efficiency.</w:t>
      </w:r>
    </w:p>
    <w:p w14:paraId="01022E5F" w14:textId="77777777" w:rsidR="000906DD" w:rsidRDefault="000906DD" w:rsidP="000906DD">
      <w:r>
        <w:tab/>
        <w:t>•</w:t>
      </w:r>
      <w:r>
        <w:tab/>
        <w:t>Gained hands-on experience with database security, backups, and restoring data to ensure integrity.</w:t>
      </w:r>
    </w:p>
    <w:p w14:paraId="4BB995BA" w14:textId="3C6D66D4" w:rsidR="000906DD" w:rsidRPr="000906DD" w:rsidRDefault="000906DD" w:rsidP="000906DD">
      <w:pPr>
        <w:rPr>
          <w:b/>
          <w:bCs/>
          <w:u w:val="single"/>
        </w:rPr>
      </w:pPr>
      <w:r w:rsidRPr="000906DD">
        <w:rPr>
          <w:b/>
          <w:bCs/>
          <w:u w:val="single"/>
        </w:rPr>
        <w:t>Software Configuration (CTS1133C)</w:t>
      </w:r>
    </w:p>
    <w:p w14:paraId="29B1E8A6" w14:textId="77777777" w:rsidR="000906DD" w:rsidRDefault="000906DD" w:rsidP="000906DD">
      <w:r>
        <w:tab/>
        <w:t>•</w:t>
      </w:r>
      <w:r>
        <w:tab/>
        <w:t>Installed, configured, and updated operating systems and applications.</w:t>
      </w:r>
    </w:p>
    <w:p w14:paraId="083AF779" w14:textId="77777777" w:rsidR="000906DD" w:rsidRDefault="000906DD" w:rsidP="000906DD">
      <w:r>
        <w:lastRenderedPageBreak/>
        <w:tab/>
      </w:r>
    </w:p>
    <w:p w14:paraId="2936F2B6" w14:textId="3FA3C14A" w:rsidR="000906DD" w:rsidRDefault="000906DD" w:rsidP="000906DD">
      <w:pPr>
        <w:ind w:left="720"/>
      </w:pPr>
      <w:r>
        <w:t>•</w:t>
      </w:r>
      <w:r>
        <w:tab/>
        <w:t>Applied version control practices to manage configuration changes and maintain system stability.</w:t>
      </w:r>
    </w:p>
    <w:p w14:paraId="3C09F1C1" w14:textId="77777777" w:rsidR="000906DD" w:rsidRDefault="000906DD" w:rsidP="000906DD">
      <w:r>
        <w:tab/>
        <w:t>•</w:t>
      </w:r>
      <w:r>
        <w:tab/>
        <w:t>Troubleshot software compatibility and deployment issues across environments.</w:t>
      </w:r>
    </w:p>
    <w:p w14:paraId="648C5772" w14:textId="70385F5C" w:rsidR="000906DD" w:rsidRPr="000906DD" w:rsidRDefault="000906DD" w:rsidP="000906DD">
      <w:pPr>
        <w:rPr>
          <w:b/>
          <w:bCs/>
          <w:u w:val="single"/>
        </w:rPr>
      </w:pPr>
      <w:r w:rsidRPr="000906DD">
        <w:rPr>
          <w:b/>
          <w:bCs/>
          <w:u w:val="single"/>
        </w:rPr>
        <w:t>Introduction to Programming in Python (COP1000C)</w:t>
      </w:r>
    </w:p>
    <w:p w14:paraId="7703A48D" w14:textId="77777777" w:rsidR="000906DD" w:rsidRDefault="000906DD" w:rsidP="000906DD">
      <w:r>
        <w:tab/>
        <w:t>•</w:t>
      </w:r>
      <w:r>
        <w:tab/>
        <w:t>Designed and implemented Python programs using loops, conditionals, and functions.</w:t>
      </w:r>
    </w:p>
    <w:p w14:paraId="61CCA3E4" w14:textId="77777777" w:rsidR="000906DD" w:rsidRDefault="000906DD" w:rsidP="000906DD">
      <w:r>
        <w:tab/>
        <w:t>•</w:t>
      </w:r>
      <w:r>
        <w:tab/>
        <w:t>Applied problem-solving strategies to real-world projects (invoices, calculations).</w:t>
      </w:r>
    </w:p>
    <w:p w14:paraId="4C7A804C" w14:textId="02B8469C" w:rsidR="000906DD" w:rsidRDefault="000906DD" w:rsidP="000906DD">
      <w:r>
        <w:tab/>
        <w:t>•</w:t>
      </w:r>
      <w:r>
        <w:tab/>
        <w:t>Debugged and tested Python code to improve reliability and reduce errors.</w:t>
      </w:r>
    </w:p>
    <w:p w14:paraId="1E370CC3" w14:textId="77777777" w:rsidR="00187846" w:rsidRDefault="00187846" w:rsidP="00187846"/>
    <w:p w14:paraId="2F9C58AE" w14:textId="3E12A4D6" w:rsidR="00187846" w:rsidRDefault="00187846" w:rsidP="00187846">
      <w:pPr>
        <w:pStyle w:val="Heading1"/>
      </w:pPr>
      <w:r>
        <w:t>Professional Experience</w:t>
      </w:r>
    </w:p>
    <w:p w14:paraId="66C448CD" w14:textId="77777777" w:rsidR="00CB50E2" w:rsidRPr="00CB50E2" w:rsidRDefault="00CB50E2" w:rsidP="00CB50E2"/>
    <w:p w14:paraId="702CF7F4" w14:textId="396266D6" w:rsidR="00CB50E2" w:rsidRPr="00CB50E2" w:rsidRDefault="00187846" w:rsidP="00CB50E2">
      <w:pPr>
        <w:pStyle w:val="Heading1"/>
        <w:rPr>
          <w:sz w:val="22"/>
        </w:rPr>
      </w:pPr>
      <w:r w:rsidRPr="00CB50E2">
        <w:rPr>
          <w:sz w:val="22"/>
        </w:rPr>
        <w:t>United States Navy | Hospital Corpsman | Ft. Belvoir, VA</w:t>
      </w:r>
      <w:r w:rsidR="00CB50E2" w:rsidRPr="00CB50E2">
        <w:rPr>
          <w:sz w:val="22"/>
        </w:rPr>
        <w:tab/>
        <w:t xml:space="preserve"> Jan</w:t>
      </w:r>
      <w:r w:rsidRPr="00CB50E2">
        <w:rPr>
          <w:sz w:val="22"/>
        </w:rPr>
        <w:t xml:space="preserve"> 2017 – Jul 2023</w:t>
      </w:r>
    </w:p>
    <w:p w14:paraId="54BC0BE8" w14:textId="77777777" w:rsidR="000906DD" w:rsidRDefault="00187846" w:rsidP="000906DD">
      <w:pPr>
        <w:pStyle w:val="Heading1"/>
        <w:rPr>
          <w:b w:val="0"/>
          <w:bCs/>
          <w:sz w:val="22"/>
        </w:rPr>
      </w:pPr>
      <w:r w:rsidRPr="00CB50E2">
        <w:rPr>
          <w:b w:val="0"/>
          <w:bCs/>
          <w:sz w:val="22"/>
        </w:rPr>
        <w:t>•</w:t>
      </w:r>
      <w:r w:rsidRPr="00CB50E2">
        <w:rPr>
          <w:b w:val="0"/>
          <w:bCs/>
          <w:sz w:val="22"/>
        </w:rPr>
        <w:tab/>
        <w:t>Performed detailed medical examinations and properly documented all findings or procedures.</w:t>
      </w:r>
    </w:p>
    <w:p w14:paraId="53A1C461" w14:textId="5B622402" w:rsidR="000906DD" w:rsidRDefault="00187846" w:rsidP="000906DD">
      <w:pPr>
        <w:pStyle w:val="Heading1"/>
        <w:rPr>
          <w:b w:val="0"/>
          <w:bCs/>
          <w:i/>
          <w:iCs/>
          <w:sz w:val="22"/>
        </w:rPr>
      </w:pPr>
      <w:r w:rsidRPr="00CB50E2">
        <w:rPr>
          <w:b w:val="0"/>
          <w:bCs/>
        </w:rPr>
        <w:t>•</w:t>
      </w:r>
      <w:r w:rsidRPr="00CB50E2">
        <w:rPr>
          <w:b w:val="0"/>
          <w:bCs/>
        </w:rPr>
        <w:tab/>
      </w:r>
      <w:r w:rsidRPr="00CB50E2">
        <w:rPr>
          <w:b w:val="0"/>
          <w:bCs/>
          <w:i/>
          <w:iCs/>
          <w:sz w:val="22"/>
        </w:rPr>
        <w:t>Performed both emergency and routine medical procedures in high</w:t>
      </w:r>
      <w:r w:rsidR="000906DD">
        <w:rPr>
          <w:b w:val="0"/>
          <w:bCs/>
          <w:i/>
          <w:iCs/>
          <w:sz w:val="22"/>
        </w:rPr>
        <w:t xml:space="preserve"> </w:t>
      </w:r>
      <w:r w:rsidRPr="00CB50E2">
        <w:rPr>
          <w:b w:val="0"/>
          <w:bCs/>
          <w:i/>
          <w:iCs/>
          <w:sz w:val="22"/>
        </w:rPr>
        <w:t>pressure environments.</w:t>
      </w:r>
    </w:p>
    <w:p w14:paraId="59969E7D" w14:textId="77777777" w:rsidR="000906DD" w:rsidRDefault="000906DD" w:rsidP="000906DD">
      <w:pPr>
        <w:pStyle w:val="Heading1"/>
        <w:rPr>
          <w:b w:val="0"/>
          <w:bCs/>
          <w:i/>
          <w:iCs/>
          <w:sz w:val="22"/>
        </w:rPr>
      </w:pPr>
    </w:p>
    <w:p w14:paraId="20397B6E" w14:textId="77777777" w:rsidR="000906DD" w:rsidRPr="000906DD" w:rsidRDefault="00187846" w:rsidP="000906DD">
      <w:pPr>
        <w:pStyle w:val="Heading1"/>
        <w:rPr>
          <w:b w:val="0"/>
          <w:bCs/>
          <w:sz w:val="22"/>
        </w:rPr>
      </w:pPr>
      <w:r w:rsidRPr="00CB50E2">
        <w:rPr>
          <w:b w:val="0"/>
          <w:bCs/>
          <w:i/>
          <w:iCs/>
          <w:sz w:val="22"/>
        </w:rPr>
        <w:t>•</w:t>
      </w:r>
      <w:r w:rsidRPr="00CB50E2">
        <w:rPr>
          <w:b w:val="0"/>
          <w:bCs/>
          <w:i/>
          <w:iCs/>
          <w:sz w:val="22"/>
        </w:rPr>
        <w:tab/>
      </w:r>
      <w:r w:rsidRPr="000906DD">
        <w:rPr>
          <w:b w:val="0"/>
          <w:bCs/>
          <w:sz w:val="22"/>
        </w:rPr>
        <w:t>Assisted in medication administration and vaccination to patients of all ages.</w:t>
      </w:r>
    </w:p>
    <w:p w14:paraId="208CFA11" w14:textId="77777777" w:rsidR="000906DD" w:rsidRPr="000906DD" w:rsidRDefault="00187846" w:rsidP="000906DD">
      <w:pPr>
        <w:pStyle w:val="Heading1"/>
        <w:rPr>
          <w:b w:val="0"/>
          <w:bCs/>
          <w:sz w:val="22"/>
        </w:rPr>
      </w:pPr>
      <w:r w:rsidRPr="000906DD">
        <w:rPr>
          <w:b w:val="0"/>
          <w:bCs/>
          <w:sz w:val="22"/>
        </w:rPr>
        <w:t>•</w:t>
      </w:r>
      <w:r w:rsidRPr="000906DD">
        <w:rPr>
          <w:b w:val="0"/>
          <w:bCs/>
          <w:sz w:val="22"/>
        </w:rPr>
        <w:tab/>
        <w:t>Conducted and administered fiscal operations, including auditing, planning budgets, authorizing expenditures, establishing rates for services, and coordinating financial reporting.</w:t>
      </w:r>
    </w:p>
    <w:p w14:paraId="458FCD8A" w14:textId="77777777" w:rsidR="000906DD" w:rsidRDefault="00187846" w:rsidP="000906DD">
      <w:pPr>
        <w:pStyle w:val="Heading1"/>
        <w:rPr>
          <w:b w:val="0"/>
          <w:bCs/>
          <w:sz w:val="22"/>
        </w:rPr>
      </w:pPr>
      <w:r w:rsidRPr="000906DD">
        <w:rPr>
          <w:b w:val="0"/>
          <w:bCs/>
          <w:sz w:val="22"/>
        </w:rPr>
        <w:t>•</w:t>
      </w:r>
      <w:r w:rsidRPr="000906DD">
        <w:rPr>
          <w:b w:val="0"/>
          <w:bCs/>
          <w:sz w:val="22"/>
        </w:rPr>
        <w:tab/>
        <w:t>Prepared activity reports to inform management of the status and implementation plans of programs, services, and quality initiatives.</w:t>
      </w:r>
    </w:p>
    <w:p w14:paraId="4F8D954B" w14:textId="74D90B34" w:rsidR="00187846" w:rsidRPr="000906DD" w:rsidRDefault="00187846" w:rsidP="000906DD">
      <w:pPr>
        <w:pStyle w:val="Heading1"/>
        <w:rPr>
          <w:b w:val="0"/>
          <w:bCs/>
          <w:sz w:val="22"/>
        </w:rPr>
      </w:pPr>
      <w:r w:rsidRPr="00CB50E2">
        <w:rPr>
          <w:b w:val="0"/>
          <w:bCs/>
          <w:i/>
          <w:iCs/>
          <w:sz w:val="22"/>
        </w:rPr>
        <w:t>•</w:t>
      </w:r>
      <w:r w:rsidRPr="00CB50E2">
        <w:rPr>
          <w:b w:val="0"/>
          <w:bCs/>
          <w:i/>
          <w:iCs/>
          <w:sz w:val="22"/>
        </w:rPr>
        <w:tab/>
        <w:t>Implemented new organizational policies and procedures for the facility or medical unit as updated.</w:t>
      </w:r>
    </w:p>
    <w:p w14:paraId="2C7FD88F" w14:textId="77777777" w:rsidR="000906DD" w:rsidRDefault="000906DD" w:rsidP="00187846">
      <w:pPr>
        <w:pStyle w:val="Heading2"/>
        <w:rPr>
          <w:b w:val="0"/>
          <w:bCs/>
          <w:i w:val="0"/>
          <w:iCs/>
          <w:sz w:val="22"/>
          <w:szCs w:val="22"/>
        </w:rPr>
      </w:pPr>
    </w:p>
    <w:p w14:paraId="7353CE0D" w14:textId="77777777" w:rsidR="00FB024C" w:rsidRDefault="00FB024C" w:rsidP="00187846">
      <w:pPr>
        <w:pStyle w:val="Heading2"/>
        <w:rPr>
          <w:b w:val="0"/>
          <w:bCs/>
          <w:i w:val="0"/>
          <w:iCs/>
          <w:sz w:val="22"/>
          <w:szCs w:val="22"/>
        </w:rPr>
      </w:pPr>
    </w:p>
    <w:p w14:paraId="4586DC9B" w14:textId="77777777" w:rsidR="00FB024C" w:rsidRDefault="00FB024C" w:rsidP="00187846">
      <w:pPr>
        <w:pStyle w:val="Heading2"/>
        <w:rPr>
          <w:b w:val="0"/>
          <w:bCs/>
          <w:i w:val="0"/>
          <w:iCs/>
          <w:sz w:val="22"/>
          <w:szCs w:val="22"/>
        </w:rPr>
      </w:pPr>
    </w:p>
    <w:p w14:paraId="3195D0F0" w14:textId="7114C999" w:rsidR="00187846" w:rsidRPr="00CB50E2" w:rsidRDefault="00187846" w:rsidP="00187846">
      <w:pPr>
        <w:pStyle w:val="Heading2"/>
        <w:rPr>
          <w:i w:val="0"/>
          <w:iCs/>
          <w:sz w:val="22"/>
          <w:szCs w:val="22"/>
        </w:rPr>
      </w:pPr>
      <w:r w:rsidRPr="00CB50E2">
        <w:rPr>
          <w:b w:val="0"/>
          <w:bCs/>
          <w:i w:val="0"/>
          <w:iCs/>
          <w:sz w:val="22"/>
          <w:szCs w:val="22"/>
        </w:rPr>
        <w:t xml:space="preserve"> </w:t>
      </w:r>
      <w:r w:rsidRPr="00CB50E2">
        <w:rPr>
          <w:i w:val="0"/>
          <w:iCs/>
          <w:sz w:val="22"/>
          <w:szCs w:val="22"/>
        </w:rPr>
        <w:t>United States Navy | Biomedical Equipment Tech | Ft. Sam Houston, TX</w:t>
      </w:r>
      <w:r w:rsidRPr="00CB50E2">
        <w:rPr>
          <w:i w:val="0"/>
          <w:iCs/>
          <w:sz w:val="22"/>
          <w:szCs w:val="22"/>
        </w:rPr>
        <w:tab/>
      </w:r>
      <w:r w:rsidRPr="00CB50E2">
        <w:rPr>
          <w:i w:val="0"/>
          <w:iCs/>
          <w:sz w:val="22"/>
          <w:szCs w:val="22"/>
        </w:rPr>
        <w:tab/>
        <w:t>Feb 2019 – Feb 2020</w:t>
      </w:r>
    </w:p>
    <w:p w14:paraId="5B7D4D18" w14:textId="584E9C41" w:rsidR="00187846" w:rsidRPr="00CB50E2" w:rsidRDefault="00CB50E2" w:rsidP="00187846">
      <w:pPr>
        <w:pStyle w:val="Heading2"/>
        <w:rPr>
          <w:b w:val="0"/>
          <w:bCs/>
          <w:i w:val="0"/>
          <w:iCs/>
          <w:sz w:val="22"/>
          <w:szCs w:val="22"/>
        </w:rPr>
      </w:pPr>
      <w:r>
        <w:rPr>
          <w:b w:val="0"/>
          <w:bCs/>
          <w:i w:val="0"/>
          <w:iCs/>
          <w:sz w:val="22"/>
          <w:szCs w:val="22"/>
        </w:rPr>
        <w:t>Demonstrated</w:t>
      </w:r>
      <w:r w:rsidR="00187846" w:rsidRPr="00CB50E2">
        <w:rPr>
          <w:b w:val="0"/>
          <w:bCs/>
          <w:i w:val="0"/>
          <w:iCs/>
          <w:sz w:val="22"/>
          <w:szCs w:val="22"/>
        </w:rPr>
        <w:t xml:space="preserve"> </w:t>
      </w:r>
      <w:r>
        <w:rPr>
          <w:b w:val="0"/>
          <w:bCs/>
          <w:i w:val="0"/>
          <w:iCs/>
          <w:sz w:val="22"/>
          <w:szCs w:val="22"/>
        </w:rPr>
        <w:t xml:space="preserve">the </w:t>
      </w:r>
      <w:r w:rsidR="00187846" w:rsidRPr="00CB50E2">
        <w:rPr>
          <w:b w:val="0"/>
          <w:bCs/>
          <w:i w:val="0"/>
          <w:iCs/>
          <w:sz w:val="22"/>
          <w:szCs w:val="22"/>
        </w:rPr>
        <w:t>operation, maintenance, troubleshooting and repair o</w:t>
      </w:r>
      <w:r>
        <w:rPr>
          <w:b w:val="0"/>
          <w:bCs/>
          <w:i w:val="0"/>
          <w:iCs/>
          <w:sz w:val="22"/>
          <w:szCs w:val="22"/>
        </w:rPr>
        <w:t>n</w:t>
      </w:r>
      <w:r w:rsidR="00187846" w:rsidRPr="00CB50E2">
        <w:rPr>
          <w:b w:val="0"/>
          <w:bCs/>
          <w:i w:val="0"/>
          <w:iCs/>
          <w:sz w:val="22"/>
          <w:szCs w:val="22"/>
        </w:rPr>
        <w:t xml:space="preserve"> a wide variety of medical equipment systems.</w:t>
      </w:r>
    </w:p>
    <w:p w14:paraId="2DF6DF74" w14:textId="49C0AE48" w:rsidR="00187846" w:rsidRPr="00CB50E2" w:rsidRDefault="00187846" w:rsidP="00187846">
      <w:pPr>
        <w:pStyle w:val="Heading2"/>
        <w:rPr>
          <w:b w:val="0"/>
          <w:bCs/>
          <w:i w:val="0"/>
          <w:iCs/>
          <w:sz w:val="22"/>
          <w:szCs w:val="22"/>
        </w:rPr>
      </w:pPr>
      <w:r w:rsidRPr="00CB50E2">
        <w:rPr>
          <w:b w:val="0"/>
          <w:bCs/>
          <w:i w:val="0"/>
          <w:iCs/>
          <w:sz w:val="22"/>
          <w:szCs w:val="22"/>
        </w:rPr>
        <w:t>•</w:t>
      </w:r>
      <w:r w:rsidRPr="00CB50E2">
        <w:rPr>
          <w:b w:val="0"/>
          <w:bCs/>
          <w:i w:val="0"/>
          <w:iCs/>
          <w:sz w:val="22"/>
          <w:szCs w:val="22"/>
        </w:rPr>
        <w:tab/>
        <w:t>Retained an inventory of equipment and service parts.</w:t>
      </w:r>
    </w:p>
    <w:p w14:paraId="72E742E0" w14:textId="77777777" w:rsidR="00187846" w:rsidRPr="00CB50E2" w:rsidRDefault="00187846" w:rsidP="00187846">
      <w:pPr>
        <w:pStyle w:val="Heading2"/>
        <w:rPr>
          <w:b w:val="0"/>
          <w:bCs/>
          <w:i w:val="0"/>
          <w:iCs/>
          <w:sz w:val="22"/>
          <w:szCs w:val="22"/>
        </w:rPr>
      </w:pPr>
      <w:r w:rsidRPr="00CB50E2">
        <w:rPr>
          <w:b w:val="0"/>
          <w:bCs/>
          <w:i w:val="0"/>
          <w:iCs/>
          <w:sz w:val="22"/>
          <w:szCs w:val="22"/>
        </w:rPr>
        <w:t>•</w:t>
      </w:r>
      <w:r w:rsidRPr="00CB50E2">
        <w:rPr>
          <w:b w:val="0"/>
          <w:bCs/>
          <w:i w:val="0"/>
          <w:iCs/>
          <w:sz w:val="22"/>
          <w:szCs w:val="22"/>
        </w:rPr>
        <w:tab/>
        <w:t>Documented repairs and maintenance activity logs in detail.</w:t>
      </w:r>
    </w:p>
    <w:p w14:paraId="2CFD6E22" w14:textId="77777777" w:rsidR="00187846" w:rsidRPr="00CB50E2" w:rsidRDefault="00187846" w:rsidP="00187846">
      <w:pPr>
        <w:pStyle w:val="Heading2"/>
        <w:rPr>
          <w:b w:val="0"/>
          <w:bCs/>
          <w:i w:val="0"/>
          <w:iCs/>
          <w:sz w:val="22"/>
          <w:szCs w:val="22"/>
        </w:rPr>
      </w:pPr>
      <w:r w:rsidRPr="00CB50E2">
        <w:rPr>
          <w:b w:val="0"/>
          <w:bCs/>
          <w:i w:val="0"/>
          <w:iCs/>
          <w:sz w:val="22"/>
          <w:szCs w:val="22"/>
        </w:rPr>
        <w:t>•</w:t>
      </w:r>
      <w:r w:rsidRPr="00CB50E2">
        <w:rPr>
          <w:b w:val="0"/>
          <w:bCs/>
          <w:i w:val="0"/>
          <w:iCs/>
          <w:sz w:val="22"/>
          <w:szCs w:val="22"/>
        </w:rPr>
        <w:tab/>
        <w:t>Effectively troubleshot and repaired medical equipment.</w:t>
      </w:r>
    </w:p>
    <w:p w14:paraId="3D1F2E28" w14:textId="55B8F423" w:rsidR="00CB50E2" w:rsidRDefault="00187846" w:rsidP="000906DD">
      <w:pPr>
        <w:pStyle w:val="Heading2"/>
        <w:rPr>
          <w:b w:val="0"/>
          <w:bCs/>
          <w:i w:val="0"/>
          <w:iCs/>
          <w:sz w:val="22"/>
          <w:szCs w:val="22"/>
        </w:rPr>
      </w:pPr>
      <w:r w:rsidRPr="00CB50E2">
        <w:rPr>
          <w:b w:val="0"/>
          <w:bCs/>
          <w:i w:val="0"/>
          <w:iCs/>
          <w:sz w:val="22"/>
          <w:szCs w:val="22"/>
        </w:rPr>
        <w:t>•</w:t>
      </w:r>
      <w:r w:rsidRPr="00CB50E2">
        <w:rPr>
          <w:b w:val="0"/>
          <w:bCs/>
          <w:i w:val="0"/>
          <w:iCs/>
          <w:sz w:val="22"/>
          <w:szCs w:val="22"/>
        </w:rPr>
        <w:tab/>
        <w:t>Experience in performing calibrations, validations, and verifications for a large variety of equipmen</w:t>
      </w:r>
      <w:r w:rsidRPr="00CB50E2">
        <w:rPr>
          <w:b w:val="0"/>
          <w:bCs/>
          <w:i w:val="0"/>
          <w:iCs/>
          <w:sz w:val="22"/>
          <w:szCs w:val="22"/>
        </w:rPr>
        <w:t>t</w:t>
      </w:r>
    </w:p>
    <w:p w14:paraId="7EBA00AC" w14:textId="7A8B1B10" w:rsidR="000906DD" w:rsidRPr="000906DD" w:rsidRDefault="000906DD" w:rsidP="000906DD">
      <w:pPr>
        <w:pStyle w:val="ListParagraph"/>
        <w:numPr>
          <w:ilvl w:val="0"/>
          <w:numId w:val="16"/>
        </w:numPr>
      </w:pPr>
      <w:r>
        <w:t>Competent in Networking medical equipment to the internet, as well as other devices</w:t>
      </w:r>
    </w:p>
    <w:p w14:paraId="273B0908" w14:textId="37E652FA" w:rsidR="00F26E84" w:rsidRDefault="00F26E84" w:rsidP="00CB50E2">
      <w:pPr>
        <w:pStyle w:val="ListParagraph"/>
        <w:ind w:left="720" w:firstLine="0"/>
      </w:pPr>
    </w:p>
    <w:p w14:paraId="1ED63919" w14:textId="5F9022CA" w:rsidR="00F26E84" w:rsidRDefault="00F26E84"/>
    <w:p w14:paraId="7793F99E" w14:textId="2295A1B0" w:rsidR="00F26E84" w:rsidRDefault="000906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Technical Skills</w:t>
      </w:r>
    </w:p>
    <w:p w14:paraId="108D23D3" w14:textId="77777777" w:rsidR="000906DD" w:rsidRDefault="000906DD">
      <w:pPr>
        <w:rPr>
          <w:b/>
          <w:bCs/>
          <w:sz w:val="28"/>
          <w:szCs w:val="28"/>
        </w:rPr>
      </w:pPr>
    </w:p>
    <w:p w14:paraId="497FDB43" w14:textId="77777777" w:rsidR="000906DD" w:rsidRDefault="000906DD" w:rsidP="000906DD">
      <w:pPr>
        <w:pStyle w:val="ListParagraph"/>
        <w:numPr>
          <w:ilvl w:val="0"/>
          <w:numId w:val="16"/>
        </w:numPr>
      </w:pPr>
      <w:r>
        <w:t>Databases: SQL Server (installation, configuration, maintenance, backups, recovery, tuning)</w:t>
      </w:r>
    </w:p>
    <w:p w14:paraId="490B67CA" w14:textId="04563399" w:rsidR="000906DD" w:rsidRDefault="000906DD" w:rsidP="000906DD">
      <w:r>
        <w:t>•</w:t>
      </w:r>
      <w:r>
        <w:tab/>
        <w:t>SQL Development: Queries, Stored Procedures, Views, Indexes, Triggers, Functions</w:t>
      </w:r>
    </w:p>
    <w:p w14:paraId="3D4E317B" w14:textId="131D3C02" w:rsidR="000906DD" w:rsidRDefault="000906DD" w:rsidP="000906DD">
      <w:pPr>
        <w:pStyle w:val="ListParagraph"/>
        <w:numPr>
          <w:ilvl w:val="0"/>
          <w:numId w:val="16"/>
        </w:numPr>
      </w:pPr>
      <w:r>
        <w:t>Reporting Tools: SSRS, SSIS (ETL processes, report management)</w:t>
      </w:r>
    </w:p>
    <w:p w14:paraId="7F5E129B" w14:textId="7BCD17B1" w:rsidR="000906DD" w:rsidRDefault="000906DD" w:rsidP="000906DD">
      <w:r>
        <w:t>•</w:t>
      </w:r>
      <w:r>
        <w:tab/>
        <w:t>Languages: SQL, Python</w:t>
      </w:r>
    </w:p>
    <w:p w14:paraId="08ABE84E" w14:textId="0612E39B" w:rsidR="000906DD" w:rsidRPr="000906DD" w:rsidRDefault="000906DD" w:rsidP="000906DD">
      <w:r>
        <w:t>•</w:t>
      </w:r>
      <w:r>
        <w:tab/>
        <w:t>OS &amp; Tools: Windows Server, Version Control, Deployment Tools</w:t>
      </w:r>
    </w:p>
    <w:sectPr w:rsidR="000906DD" w:rsidRPr="000906DD">
      <w:headerReference w:type="default" r:id="rId10"/>
      <w:footerReference w:type="default" r:id="rId11"/>
      <w:headerReference w:type="first" r:id="rId12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FB89B4" w14:textId="77777777" w:rsidR="00187846" w:rsidRDefault="00187846">
      <w:pPr>
        <w:spacing w:after="0" w:line="240" w:lineRule="auto"/>
      </w:pPr>
      <w:r>
        <w:separator/>
      </w:r>
    </w:p>
  </w:endnote>
  <w:endnote w:type="continuationSeparator" w:id="0">
    <w:p w14:paraId="7889A5E7" w14:textId="77777777" w:rsidR="00187846" w:rsidRDefault="00187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17974B" w14:textId="77777777" w:rsidR="00F26E84" w:rsidRDefault="006861A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33EAC2" w14:textId="77777777" w:rsidR="00187846" w:rsidRDefault="00187846">
      <w:pPr>
        <w:spacing w:after="0" w:line="240" w:lineRule="auto"/>
      </w:pPr>
      <w:r>
        <w:separator/>
      </w:r>
    </w:p>
  </w:footnote>
  <w:footnote w:type="continuationSeparator" w:id="0">
    <w:p w14:paraId="60A68228" w14:textId="77777777" w:rsidR="00187846" w:rsidRDefault="001878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7EA0F4" w14:textId="77777777" w:rsidR="00F26E84" w:rsidRDefault="006861AF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57628EE" wp14:editId="310D1AB0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5E7A8F94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BD3B64" w14:textId="77777777" w:rsidR="00F26E84" w:rsidRDefault="006861AF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EC59ED0" wp14:editId="5E6A7956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4791410E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F7776"/>
    <w:multiLevelType w:val="hybridMultilevel"/>
    <w:tmpl w:val="B14A0F52"/>
    <w:lvl w:ilvl="0" w:tplc="A3266CBE">
      <w:numFmt w:val="bullet"/>
      <w:lvlText w:val="•"/>
      <w:lvlJc w:val="left"/>
      <w:pPr>
        <w:ind w:left="720" w:hanging="720"/>
      </w:pPr>
      <w:rPr>
        <w:rFonts w:ascii="Century Gothic" w:eastAsiaTheme="majorEastAsia" w:hAnsi="Century Gothic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646591A"/>
    <w:multiLevelType w:val="hybridMultilevel"/>
    <w:tmpl w:val="D7F09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231223"/>
    <w:multiLevelType w:val="hybridMultilevel"/>
    <w:tmpl w:val="4D88EB3E"/>
    <w:lvl w:ilvl="0" w:tplc="A3266CBE">
      <w:numFmt w:val="bullet"/>
      <w:lvlText w:val="•"/>
      <w:lvlJc w:val="left"/>
      <w:pPr>
        <w:ind w:left="1080" w:hanging="720"/>
      </w:pPr>
      <w:rPr>
        <w:rFonts w:ascii="Century Gothic" w:eastAsiaTheme="majorEastAsia" w:hAnsi="Century Gothic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BF6610"/>
    <w:multiLevelType w:val="hybridMultilevel"/>
    <w:tmpl w:val="99A84C20"/>
    <w:lvl w:ilvl="0" w:tplc="A3266CBE">
      <w:numFmt w:val="bullet"/>
      <w:lvlText w:val="•"/>
      <w:lvlJc w:val="left"/>
      <w:pPr>
        <w:ind w:left="720" w:hanging="720"/>
      </w:pPr>
      <w:rPr>
        <w:rFonts w:ascii="Century Gothic" w:eastAsiaTheme="majorEastAsia" w:hAnsi="Century Gothic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1E339DE"/>
    <w:multiLevelType w:val="hybridMultilevel"/>
    <w:tmpl w:val="51627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FA0E25"/>
    <w:multiLevelType w:val="hybridMultilevel"/>
    <w:tmpl w:val="A9525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4384463">
    <w:abstractNumId w:val="9"/>
  </w:num>
  <w:num w:numId="2" w16cid:durableId="1412699100">
    <w:abstractNumId w:val="7"/>
  </w:num>
  <w:num w:numId="3" w16cid:durableId="1530802941">
    <w:abstractNumId w:val="6"/>
  </w:num>
  <w:num w:numId="4" w16cid:durableId="312832030">
    <w:abstractNumId w:val="5"/>
  </w:num>
  <w:num w:numId="5" w16cid:durableId="469634593">
    <w:abstractNumId w:val="4"/>
  </w:num>
  <w:num w:numId="6" w16cid:durableId="2054840517">
    <w:abstractNumId w:val="8"/>
  </w:num>
  <w:num w:numId="7" w16cid:durableId="1584223927">
    <w:abstractNumId w:val="3"/>
  </w:num>
  <w:num w:numId="8" w16cid:durableId="561251675">
    <w:abstractNumId w:val="2"/>
  </w:num>
  <w:num w:numId="9" w16cid:durableId="2006014454">
    <w:abstractNumId w:val="1"/>
  </w:num>
  <w:num w:numId="10" w16cid:durableId="1582714702">
    <w:abstractNumId w:val="0"/>
  </w:num>
  <w:num w:numId="11" w16cid:durableId="928580252">
    <w:abstractNumId w:val="14"/>
  </w:num>
  <w:num w:numId="12" w16cid:durableId="687757289">
    <w:abstractNumId w:val="15"/>
  </w:num>
  <w:num w:numId="13" w16cid:durableId="1463033093">
    <w:abstractNumId w:val="11"/>
  </w:num>
  <w:num w:numId="14" w16cid:durableId="1376856622">
    <w:abstractNumId w:val="12"/>
  </w:num>
  <w:num w:numId="15" w16cid:durableId="2023126558">
    <w:abstractNumId w:val="13"/>
  </w:num>
  <w:num w:numId="16" w16cid:durableId="14595697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846"/>
    <w:rsid w:val="000906DD"/>
    <w:rsid w:val="00187846"/>
    <w:rsid w:val="006861AF"/>
    <w:rsid w:val="00AC1B07"/>
    <w:rsid w:val="00CB50E2"/>
    <w:rsid w:val="00F26E84"/>
    <w:rsid w:val="00FB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AFDB68"/>
  <w15:chartTrackingRefBased/>
  <w15:docId w15:val="{21CBE101-8348-1741-BF48-5F22B546E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187846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8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83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robert-r-b4155b22b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obertarawlins2010@gmail.com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obertrawlinsjr/Library/Containers/com.microsoft.Word/Data/Library/Application%20Support/Microsoft/Office/16.0/DTS/en-US%7b00E01386-386E-FA4C-8C85-1396E44DE9AF%7d/%7b291DCC22-AE4D-764A-BC06-40166E30A654%7dtf100020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DBABE8253FFBB469E04894A4903D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FE54D-501B-384C-B15D-97E4A5F98EED}"/>
      </w:docPartPr>
      <w:docPartBody>
        <w:p w:rsidR="00C62D75" w:rsidRDefault="00C62D75">
          <w:pPr>
            <w:pStyle w:val="BDBABE8253FFBB469E04894A4903DF33"/>
          </w:pPr>
          <w:r>
            <w:t>Skills Summary</w:t>
          </w:r>
        </w:p>
      </w:docPartBody>
    </w:docPart>
    <w:docPart>
      <w:docPartPr>
        <w:name w:val="C3B8C72B60664145AA311562743C9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739F10-337E-2645-B059-9E2E8D327F59}"/>
      </w:docPartPr>
      <w:docPartBody>
        <w:p w:rsidR="00C62D75" w:rsidRDefault="00C62D75">
          <w:pPr>
            <w:pStyle w:val="C3B8C72B60664145AA311562743C9022"/>
          </w:pPr>
          <w:r>
            <w:t>Education</w:t>
          </w:r>
        </w:p>
      </w:docPartBody>
    </w:docPart>
    <w:docPart>
      <w:docPartPr>
        <w:name w:val="1715F51786F6FB48B09F00E35F9AD7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1276D-ADDA-4F48-A7CC-0B67F0F1F911}"/>
      </w:docPartPr>
      <w:docPartBody>
        <w:p w:rsidR="00C62D75" w:rsidRDefault="00C62D75">
          <w:pPr>
            <w:pStyle w:val="1715F51786F6FB48B09F00E35F9AD7FC"/>
          </w:pPr>
          <w:r>
            <w:t>Degree / Date of Graduation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D75"/>
    <w:rsid w:val="00AC1B07"/>
    <w:rsid w:val="00C6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28F089F33CB248B9F9C1A102B32175">
    <w:name w:val="9E28F089F33CB248B9F9C1A102B32175"/>
  </w:style>
  <w:style w:type="paragraph" w:customStyle="1" w:styleId="89BDE18A8A82174E8F6367E7142C96E0">
    <w:name w:val="89BDE18A8A82174E8F6367E7142C96E0"/>
  </w:style>
  <w:style w:type="paragraph" w:customStyle="1" w:styleId="BDBABE8253FFBB469E04894A4903DF33">
    <w:name w:val="BDBABE8253FFBB469E04894A4903DF33"/>
  </w:style>
  <w:style w:type="paragraph" w:customStyle="1" w:styleId="E779D468576F1249AD4EECB0A8781EE2">
    <w:name w:val="E779D468576F1249AD4EECB0A8781EE2"/>
  </w:style>
  <w:style w:type="paragraph" w:customStyle="1" w:styleId="C3B8C72B60664145AA311562743C9022">
    <w:name w:val="C3B8C72B60664145AA311562743C9022"/>
  </w:style>
  <w:style w:type="paragraph" w:customStyle="1" w:styleId="1715F51786F6FB48B09F00E35F9AD7FC">
    <w:name w:val="1715F51786F6FB48B09F00E35F9AD7FC"/>
  </w:style>
  <w:style w:type="paragraph" w:customStyle="1" w:styleId="1A71B71FE9F8374494FAEDE228FA2413">
    <w:name w:val="1A71B71FE9F8374494FAEDE228FA2413"/>
  </w:style>
  <w:style w:type="paragraph" w:customStyle="1" w:styleId="30B13E44D6165543B8AFAA4FB4487480">
    <w:name w:val="30B13E44D6165543B8AFAA4FB4487480"/>
  </w:style>
  <w:style w:type="paragraph" w:customStyle="1" w:styleId="735B6A95A7C98A43A7A4B3FFD9425904">
    <w:name w:val="735B6A95A7C98A43A7A4B3FFD9425904"/>
  </w:style>
  <w:style w:type="paragraph" w:customStyle="1" w:styleId="7B157AF3E99B9A44A5E38425867C993B">
    <w:name w:val="7B157AF3E99B9A44A5E38425867C993B"/>
  </w:style>
  <w:style w:type="paragraph" w:customStyle="1" w:styleId="07EFD8D7AB79F04AA6CF4E437DCE6676">
    <w:name w:val="07EFD8D7AB79F04AA6CF4E437DCE6676"/>
  </w:style>
  <w:style w:type="paragraph" w:customStyle="1" w:styleId="3E8114313B02E74F9BC733BF0E22BB84">
    <w:name w:val="3E8114313B02E74F9BC733BF0E22BB84"/>
  </w:style>
  <w:style w:type="paragraph" w:customStyle="1" w:styleId="AEF3FDD06DD3C3429E3B3B97B45D18E5">
    <w:name w:val="AEF3FDD06DD3C3429E3B3B97B45D18E5"/>
  </w:style>
  <w:style w:type="paragraph" w:customStyle="1" w:styleId="EF839B73ADC20A489DB8E474A94CB0DA">
    <w:name w:val="EF839B73ADC20A489DB8E474A94CB0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1</TotalTime>
  <Pages>3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</dc:creator>
  <cp:keywords/>
  <dc:description/>
  <cp:lastModifiedBy>Rawlins, Robert</cp:lastModifiedBy>
  <cp:revision>2</cp:revision>
  <dcterms:created xsi:type="dcterms:W3CDTF">2025-08-19T00:59:00Z</dcterms:created>
  <dcterms:modified xsi:type="dcterms:W3CDTF">2025-08-19T00:59:00Z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